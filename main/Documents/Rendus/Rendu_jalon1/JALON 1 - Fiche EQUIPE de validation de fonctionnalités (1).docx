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AD2" w:rsidRDefault="00241BAC" w:rsidP="00CE5AD2">
      <w:pPr>
        <w:spacing w:after="120"/>
        <w:jc w:val="center"/>
        <w:rPr>
          <w:b/>
          <w:sz w:val="28"/>
          <w:szCs w:val="28"/>
        </w:rPr>
      </w:pPr>
      <w:r w:rsidRPr="00241BAC">
        <w:rPr>
          <w:b/>
          <w:sz w:val="28"/>
          <w:szCs w:val="28"/>
        </w:rPr>
        <w:t>Fiche de validation de fonctionnalités pour le JALON1</w:t>
      </w:r>
    </w:p>
    <w:p w:rsidR="00CE5AD2" w:rsidRPr="00CE5AD2" w:rsidRDefault="00CE5AD2" w:rsidP="00CE5AD2">
      <w:pPr>
        <w:spacing w:after="120"/>
        <w:rPr>
          <w:i/>
          <w:sz w:val="18"/>
          <w:szCs w:val="18"/>
        </w:rPr>
      </w:pPr>
      <w:r w:rsidRPr="00CE5AD2">
        <w:rPr>
          <w:i/>
          <w:sz w:val="18"/>
          <w:szCs w:val="18"/>
        </w:rPr>
        <w:t>A noter : comme demandé</w:t>
      </w:r>
      <w:r w:rsidR="007544C0">
        <w:rPr>
          <w:i/>
          <w:sz w:val="18"/>
          <w:szCs w:val="18"/>
        </w:rPr>
        <w:t>, et ce à cause de</w:t>
      </w:r>
      <w:r>
        <w:rPr>
          <w:i/>
          <w:sz w:val="18"/>
          <w:szCs w:val="18"/>
        </w:rPr>
        <w:t xml:space="preserve"> nos contraintes d’évaluation, nous voulons que chaque étudiant de l’équipe ait une responsabilité technique unique bien identifiée (une responsabilité technique ne pourra pas être partagée par 2 étudiants). Par contre, pour les diverses fonctionnalités à valider, il est tout à fait possible qu’une fonctionnalité fasse appel à plusieurs contributeurs.</w:t>
      </w:r>
    </w:p>
    <w:p w:rsidR="00241BAC" w:rsidRPr="00241BAC" w:rsidRDefault="00241BAC" w:rsidP="00241BAC">
      <w:pPr>
        <w:pStyle w:val="Titre1"/>
      </w:pPr>
      <w:r w:rsidRPr="00241BAC">
        <w:t>Responsabilités techniques des membres de l’équipe :</w:t>
      </w:r>
    </w:p>
    <w:p w:rsidR="00241BAC" w:rsidRPr="00241BAC" w:rsidRDefault="00241BAC" w:rsidP="00241BAC">
      <w:pPr>
        <w:spacing w:after="120"/>
      </w:pPr>
      <w:r w:rsidRPr="00241BAC">
        <w:t xml:space="preserve">Faire apparaitre ci-dessous, les responsabilités </w:t>
      </w:r>
      <w:r w:rsidRPr="00E85746">
        <w:rPr>
          <w:b/>
        </w:rPr>
        <w:t>techniques</w:t>
      </w:r>
      <w:r w:rsidRPr="00241BAC">
        <w:t xml:space="preserve"> de chaque étudiant.</w:t>
      </w:r>
    </w:p>
    <w:p w:rsidR="00241BAC" w:rsidRPr="00241BAC" w:rsidRDefault="00241BAC" w:rsidP="00241BAC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241BAC" w:rsidRDefault="00241BAC" w:rsidP="00241BAC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241BAC" w:rsidRDefault="00241BAC" w:rsidP="00241BAC">
      <w:pPr>
        <w:spacing w:after="0" w:line="240" w:lineRule="auto"/>
        <w:rPr>
          <w:b/>
          <w:i/>
          <w:sz w:val="18"/>
          <w:szCs w:val="18"/>
        </w:rPr>
      </w:pPr>
    </w:p>
    <w:p w:rsidR="00753FDE" w:rsidRPr="00241BAC" w:rsidRDefault="00753FDE" w:rsidP="00753FDE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241BAC" w:rsidRDefault="00241BAC" w:rsidP="00241BAC">
      <w:pPr>
        <w:spacing w:after="0" w:line="240" w:lineRule="auto"/>
      </w:pPr>
    </w:p>
    <w:p w:rsidR="00753FDE" w:rsidRPr="00241BAC" w:rsidRDefault="00753FDE" w:rsidP="00753FDE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241BAC">
      <w:pPr>
        <w:spacing w:after="0" w:line="240" w:lineRule="auto"/>
      </w:pPr>
    </w:p>
    <w:p w:rsidR="00753FDE" w:rsidRPr="00241BAC" w:rsidRDefault="00753FDE" w:rsidP="00753FDE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241BAC">
      <w:pPr>
        <w:spacing w:after="0" w:line="240" w:lineRule="auto"/>
      </w:pPr>
    </w:p>
    <w:p w:rsidR="00753FDE" w:rsidRPr="00241BAC" w:rsidRDefault="00753FDE" w:rsidP="00753FDE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241BAC">
      <w:pPr>
        <w:spacing w:after="0" w:line="240" w:lineRule="auto"/>
      </w:pPr>
    </w:p>
    <w:p w:rsidR="00753FDE" w:rsidRPr="00241BAC" w:rsidRDefault="00753FDE" w:rsidP="00753FDE">
      <w:pPr>
        <w:spacing w:after="0" w:line="240" w:lineRule="auto"/>
      </w:pPr>
      <w:r w:rsidRPr="00241BAC">
        <w:t>Nom de Etudiant 1 :</w:t>
      </w:r>
      <w:r>
        <w:t xml:space="preserve"> </w:t>
      </w:r>
      <w:r w:rsidRPr="00241BAC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0" w:line="240" w:lineRule="auto"/>
        <w:rPr>
          <w:b/>
          <w:i/>
          <w:sz w:val="18"/>
          <w:szCs w:val="18"/>
        </w:rPr>
      </w:pPr>
      <w:r w:rsidRPr="00241BAC">
        <w:t xml:space="preserve">Responsabilité : </w:t>
      </w:r>
      <w:r w:rsidRPr="00241BAC">
        <w:rPr>
          <w:b/>
          <w:i/>
          <w:sz w:val="18"/>
          <w:szCs w:val="18"/>
        </w:rPr>
        <w:t>Compléter</w:t>
      </w:r>
    </w:p>
    <w:p w:rsidR="00753FDE" w:rsidRPr="00241BAC" w:rsidRDefault="00753FDE" w:rsidP="00241BAC">
      <w:pPr>
        <w:spacing w:after="0" w:line="240" w:lineRule="auto"/>
      </w:pPr>
    </w:p>
    <w:p w:rsidR="00241BAC" w:rsidRPr="00241BAC" w:rsidRDefault="00241BAC" w:rsidP="00241BAC">
      <w:pPr>
        <w:spacing w:after="120"/>
        <w:rPr>
          <w:sz w:val="18"/>
          <w:szCs w:val="18"/>
        </w:rPr>
      </w:pPr>
      <w:r w:rsidRPr="00241BAC">
        <w:rPr>
          <w:sz w:val="18"/>
          <w:szCs w:val="18"/>
        </w:rPr>
        <w:t>Attention : chaque doit avoir au moins une responsabilité claire et unique (pas de binôme…)</w:t>
      </w:r>
    </w:p>
    <w:p w:rsidR="00241BAC" w:rsidRPr="00241BAC" w:rsidRDefault="00241BAC" w:rsidP="00241BAC">
      <w:pPr>
        <w:spacing w:after="120"/>
        <w:rPr>
          <w:sz w:val="20"/>
          <w:szCs w:val="20"/>
        </w:rPr>
      </w:pPr>
    </w:p>
    <w:p w:rsidR="00753FDE" w:rsidRDefault="00753FDE">
      <w:pPr>
        <w:spacing w:after="0" w:line="240" w:lineRule="auto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:rsidR="00241BAC" w:rsidRPr="00241BAC" w:rsidRDefault="00241BAC" w:rsidP="00241BAC">
      <w:pPr>
        <w:pStyle w:val="Titre1"/>
      </w:pPr>
      <w:r w:rsidRPr="00241BAC">
        <w:lastRenderedPageBreak/>
        <w:t>Liste des fonctionnalités à valider pour ce jalon:</w:t>
      </w:r>
    </w:p>
    <w:p w:rsidR="00717330" w:rsidRPr="00241BAC" w:rsidRDefault="00241BAC" w:rsidP="008643F0">
      <w:r w:rsidRPr="00241BAC">
        <w:t xml:space="preserve">Etablir la liste de toutes les « fonctionnalités » qui sont </w:t>
      </w:r>
      <w:r>
        <w:t>opérationnelles pour ce jalon 1 et dont vous souhaitez faire la démonstration.</w:t>
      </w:r>
    </w:p>
    <w:p w:rsidR="007544C0" w:rsidRDefault="00241BAC" w:rsidP="008643F0">
      <w:r w:rsidRPr="00241BAC">
        <w:t>Pour chaque fonctionnalité, compléter les rubriques suivantes</w:t>
      </w:r>
      <w:r w:rsidR="007544C0">
        <w:t> :</w:t>
      </w:r>
    </w:p>
    <w:p w:rsidR="00241BAC" w:rsidRPr="007544C0" w:rsidRDefault="007544C0" w:rsidP="008643F0">
      <w:pPr>
        <w:rPr>
          <w:sz w:val="18"/>
          <w:szCs w:val="18"/>
        </w:rPr>
      </w:pPr>
      <w:r w:rsidRPr="007544C0">
        <w:rPr>
          <w:sz w:val="18"/>
          <w:szCs w:val="18"/>
        </w:rPr>
        <w:t>(Si besoin, vous pourrez aussi ajouter un schéma, un diagramme, toute représentation qui pourra aider à la compréhension de la fonctionnalité à valider)</w:t>
      </w:r>
    </w:p>
    <w:p w:rsidR="00241BAC" w:rsidRPr="00241BAC" w:rsidRDefault="00241BAC" w:rsidP="00241BAC">
      <w:pPr>
        <w:rPr>
          <w:b/>
        </w:rPr>
      </w:pPr>
      <w:r w:rsidRPr="00241BAC">
        <w:rPr>
          <w:b/>
        </w:rPr>
        <w:t>Nom de la fonctionnalité</w:t>
      </w:r>
      <w:r w:rsidR="00CE5AD2">
        <w:rPr>
          <w:b/>
        </w:rPr>
        <w:t xml:space="preserve"> 1 : </w:t>
      </w:r>
    </w:p>
    <w:p w:rsidR="00241BAC" w:rsidRDefault="00241BAC" w:rsidP="00753FDE">
      <w:pPr>
        <w:pStyle w:val="Paragraphedeliste"/>
        <w:numPr>
          <w:ilvl w:val="0"/>
          <w:numId w:val="28"/>
        </w:numPr>
        <w:spacing w:after="120"/>
        <w:ind w:left="714" w:hanging="357"/>
      </w:pPr>
      <w:r w:rsidRPr="00241BAC">
        <w:t>Description de cette fonctionnalité</w:t>
      </w:r>
      <w:r w:rsidR="00753FDE">
        <w:t>.</w:t>
      </w:r>
    </w:p>
    <w:p w:rsidR="00753FDE" w:rsidRPr="00241BAC" w:rsidRDefault="00753FDE" w:rsidP="00753FDE">
      <w:pPr>
        <w:spacing w:after="120" w:line="240" w:lineRule="auto"/>
        <w:ind w:left="1134"/>
      </w:pPr>
      <w:r w:rsidRPr="00753FDE">
        <w:rPr>
          <w:b/>
          <w:i/>
          <w:sz w:val="18"/>
          <w:szCs w:val="18"/>
        </w:rPr>
        <w:t>Compléter</w:t>
      </w:r>
    </w:p>
    <w:p w:rsidR="00241BAC" w:rsidRPr="00753FDE" w:rsidRDefault="00241BAC" w:rsidP="00753FDE">
      <w:pPr>
        <w:pStyle w:val="Paragraphedeliste"/>
        <w:numPr>
          <w:ilvl w:val="0"/>
          <w:numId w:val="28"/>
        </w:numPr>
        <w:tabs>
          <w:tab w:val="right" w:leader="underscore" w:pos="10206"/>
        </w:tabs>
        <w:spacing w:after="120"/>
        <w:ind w:left="714" w:hanging="357"/>
      </w:pPr>
      <w:r w:rsidRPr="00241BAC">
        <w:t>Ressources matérielles/logicielles utilisées</w:t>
      </w:r>
      <w:r w:rsidR="00753FDE">
        <w:t>.</w:t>
      </w:r>
    </w:p>
    <w:p w:rsidR="00753FDE" w:rsidRPr="00241BAC" w:rsidRDefault="00753FDE" w:rsidP="00753FDE">
      <w:pPr>
        <w:spacing w:after="120" w:line="240" w:lineRule="auto"/>
        <w:ind w:firstLine="1134"/>
      </w:pPr>
      <w:r w:rsidRPr="00753FDE">
        <w:rPr>
          <w:b/>
          <w:i/>
          <w:sz w:val="18"/>
          <w:szCs w:val="18"/>
        </w:rPr>
        <w:t>Compléter</w:t>
      </w:r>
    </w:p>
    <w:p w:rsidR="00241BAC" w:rsidRDefault="00241BAC" w:rsidP="00753FDE">
      <w:pPr>
        <w:pStyle w:val="Paragraphedeliste"/>
        <w:numPr>
          <w:ilvl w:val="0"/>
          <w:numId w:val="28"/>
        </w:numPr>
        <w:tabs>
          <w:tab w:val="right" w:leader="underscore" w:pos="10206"/>
        </w:tabs>
        <w:spacing w:after="120"/>
        <w:ind w:left="714" w:hanging="357"/>
      </w:pPr>
      <w:r w:rsidRPr="00241BAC">
        <w:t>N</w:t>
      </w:r>
      <w:r w:rsidR="00CE5AD2">
        <w:t xml:space="preserve">om </w:t>
      </w:r>
      <w:r w:rsidRPr="00241BAC">
        <w:t>des</w:t>
      </w:r>
      <w:r w:rsidR="00CE5AD2">
        <w:t xml:space="preserve"> contributeurs sur cette fonctionnalité</w:t>
      </w:r>
      <w:r w:rsidRPr="00241BAC">
        <w:t>.</w:t>
      </w:r>
    </w:p>
    <w:p w:rsidR="00753FDE" w:rsidRPr="00241BAC" w:rsidRDefault="00753FDE" w:rsidP="00753FDE">
      <w:pPr>
        <w:spacing w:after="120" w:line="240" w:lineRule="auto"/>
        <w:ind w:left="1134"/>
      </w:pPr>
      <w:r w:rsidRPr="00753FDE">
        <w:rPr>
          <w:b/>
          <w:i/>
          <w:sz w:val="18"/>
          <w:szCs w:val="18"/>
        </w:rPr>
        <w:t>Compléter</w:t>
      </w:r>
    </w:p>
    <w:p w:rsidR="00241BAC" w:rsidRDefault="00CE5AD2" w:rsidP="00753FDE">
      <w:pPr>
        <w:pStyle w:val="Paragraphedeliste"/>
        <w:numPr>
          <w:ilvl w:val="0"/>
          <w:numId w:val="28"/>
        </w:numPr>
        <w:tabs>
          <w:tab w:val="right" w:leader="underscore" w:pos="10206"/>
        </w:tabs>
        <w:spacing w:after="120"/>
        <w:ind w:left="714" w:hanging="357"/>
      </w:pPr>
      <w:r>
        <w:t>Nature des résultats à présenter</w:t>
      </w:r>
      <w:r w:rsidR="00753FDE">
        <w:t>.</w:t>
      </w:r>
    </w:p>
    <w:p w:rsidR="00753FDE" w:rsidRPr="00241BAC" w:rsidRDefault="00753FDE" w:rsidP="00753FDE">
      <w:pPr>
        <w:spacing w:after="120" w:line="240" w:lineRule="auto"/>
        <w:ind w:firstLine="1134"/>
      </w:pPr>
      <w:r w:rsidRPr="00753FDE">
        <w:rPr>
          <w:b/>
          <w:i/>
          <w:sz w:val="18"/>
          <w:szCs w:val="18"/>
        </w:rPr>
        <w:t>Compléter</w:t>
      </w:r>
    </w:p>
    <w:p w:rsidR="00241BAC" w:rsidRDefault="00241BAC" w:rsidP="00753FDE">
      <w:pPr>
        <w:pStyle w:val="Paragraphedeliste"/>
        <w:numPr>
          <w:ilvl w:val="0"/>
          <w:numId w:val="28"/>
        </w:numPr>
        <w:tabs>
          <w:tab w:val="right" w:leader="underscore" w:pos="10206"/>
        </w:tabs>
        <w:spacing w:after="120"/>
        <w:ind w:left="714" w:hanging="357"/>
      </w:pPr>
      <w:r w:rsidRPr="00241BAC">
        <w:t>Scénario retenu pour la démonstration</w:t>
      </w:r>
    </w:p>
    <w:p w:rsidR="00753FDE" w:rsidRDefault="00753FDE" w:rsidP="00753FDE">
      <w:pPr>
        <w:spacing w:after="120" w:line="240" w:lineRule="auto"/>
        <w:ind w:firstLine="1134"/>
        <w:rPr>
          <w:b/>
          <w:i/>
          <w:sz w:val="18"/>
          <w:szCs w:val="18"/>
        </w:rPr>
      </w:pPr>
      <w:r w:rsidRPr="00753FDE">
        <w:rPr>
          <w:b/>
          <w:i/>
          <w:sz w:val="18"/>
          <w:szCs w:val="18"/>
        </w:rPr>
        <w:t>Compléter</w:t>
      </w:r>
    </w:p>
    <w:p w:rsidR="00753FDE" w:rsidRDefault="00753FDE" w:rsidP="00753FDE">
      <w:pPr>
        <w:spacing w:after="120" w:line="240" w:lineRule="auto"/>
        <w:ind w:firstLine="1134"/>
        <w:rPr>
          <w:b/>
          <w:i/>
          <w:sz w:val="18"/>
          <w:szCs w:val="18"/>
        </w:rPr>
      </w:pPr>
    </w:p>
    <w:p w:rsidR="00CE5AD2" w:rsidRPr="00241BAC" w:rsidRDefault="00CE5AD2" w:rsidP="00CE5AD2">
      <w:pPr>
        <w:rPr>
          <w:b/>
        </w:rPr>
      </w:pPr>
      <w:r w:rsidRPr="00241BAC">
        <w:rPr>
          <w:b/>
        </w:rPr>
        <w:t>Nom de la fonctionnalité</w:t>
      </w:r>
      <w:r>
        <w:rPr>
          <w:b/>
        </w:rPr>
        <w:t xml:space="preserve"> 2 : </w:t>
      </w:r>
    </w:p>
    <w:p w:rsidR="00CE5AD2" w:rsidRDefault="00CE5AD2" w:rsidP="00CE5AD2">
      <w:pPr>
        <w:pStyle w:val="Paragraphedeliste"/>
        <w:numPr>
          <w:ilvl w:val="0"/>
          <w:numId w:val="29"/>
        </w:numPr>
        <w:spacing w:after="120"/>
      </w:pPr>
      <w:r w:rsidRPr="00241BAC">
        <w:t>Description de cette fonctionnalité</w:t>
      </w:r>
      <w:r>
        <w:t>.</w:t>
      </w:r>
    </w:p>
    <w:p w:rsidR="00CE5AD2" w:rsidRPr="00241BAC" w:rsidRDefault="00CE5AD2" w:rsidP="00CE5AD2">
      <w:pPr>
        <w:spacing w:after="120" w:line="240" w:lineRule="auto"/>
        <w:ind w:left="1134"/>
      </w:pPr>
      <w:r w:rsidRPr="00753FDE">
        <w:rPr>
          <w:b/>
          <w:i/>
          <w:sz w:val="18"/>
          <w:szCs w:val="18"/>
        </w:rPr>
        <w:t>Compléter</w:t>
      </w:r>
    </w:p>
    <w:p w:rsidR="00CE5AD2" w:rsidRPr="00753FDE" w:rsidRDefault="00CE5AD2" w:rsidP="00CE5AD2">
      <w:pPr>
        <w:pStyle w:val="Paragraphedeliste"/>
        <w:numPr>
          <w:ilvl w:val="0"/>
          <w:numId w:val="29"/>
        </w:numPr>
        <w:tabs>
          <w:tab w:val="right" w:leader="underscore" w:pos="10206"/>
        </w:tabs>
        <w:spacing w:after="120"/>
        <w:ind w:left="714" w:hanging="357"/>
      </w:pPr>
      <w:r w:rsidRPr="00241BAC">
        <w:t>Ressources matérielles/logicielles utilisées</w:t>
      </w:r>
      <w:r>
        <w:t>.</w:t>
      </w:r>
    </w:p>
    <w:p w:rsidR="00CE5AD2" w:rsidRPr="00241BAC" w:rsidRDefault="00CE5AD2" w:rsidP="00CE5AD2">
      <w:pPr>
        <w:spacing w:after="120" w:line="240" w:lineRule="auto"/>
        <w:ind w:firstLine="1134"/>
      </w:pPr>
      <w:r w:rsidRPr="00753FDE">
        <w:rPr>
          <w:b/>
          <w:i/>
          <w:sz w:val="18"/>
          <w:szCs w:val="18"/>
        </w:rPr>
        <w:t>Compléter</w:t>
      </w:r>
    </w:p>
    <w:p w:rsidR="00CE5AD2" w:rsidRDefault="00CE5AD2" w:rsidP="00CE5AD2">
      <w:pPr>
        <w:pStyle w:val="Paragraphedeliste"/>
        <w:numPr>
          <w:ilvl w:val="0"/>
          <w:numId w:val="29"/>
        </w:numPr>
        <w:tabs>
          <w:tab w:val="right" w:leader="underscore" w:pos="10206"/>
        </w:tabs>
        <w:spacing w:after="120"/>
        <w:ind w:left="714" w:hanging="357"/>
      </w:pPr>
      <w:r w:rsidRPr="00241BAC">
        <w:t>Nom du responsable de cette fonctionnalité, ainsi que le nom des autres participants.</w:t>
      </w:r>
    </w:p>
    <w:p w:rsidR="00CE5AD2" w:rsidRPr="00241BAC" w:rsidRDefault="00CE5AD2" w:rsidP="00CE5AD2">
      <w:pPr>
        <w:spacing w:after="120" w:line="240" w:lineRule="auto"/>
        <w:ind w:left="1134"/>
      </w:pPr>
      <w:r w:rsidRPr="00753FDE">
        <w:rPr>
          <w:b/>
          <w:i/>
          <w:sz w:val="18"/>
          <w:szCs w:val="18"/>
        </w:rPr>
        <w:t>Compléter</w:t>
      </w:r>
    </w:p>
    <w:p w:rsidR="00CE5AD2" w:rsidRDefault="00CE5AD2" w:rsidP="00CE5AD2">
      <w:pPr>
        <w:pStyle w:val="Paragraphedeliste"/>
        <w:numPr>
          <w:ilvl w:val="0"/>
          <w:numId w:val="29"/>
        </w:numPr>
        <w:tabs>
          <w:tab w:val="right" w:leader="underscore" w:pos="10206"/>
        </w:tabs>
        <w:spacing w:after="120"/>
        <w:ind w:left="714" w:hanging="357"/>
      </w:pPr>
      <w:r>
        <w:t>Nature des résultats à présenter.</w:t>
      </w:r>
    </w:p>
    <w:p w:rsidR="00CE5AD2" w:rsidRPr="00241BAC" w:rsidRDefault="00CE5AD2" w:rsidP="00CE5AD2">
      <w:pPr>
        <w:spacing w:after="120" w:line="240" w:lineRule="auto"/>
        <w:ind w:firstLine="1134"/>
      </w:pPr>
      <w:r w:rsidRPr="00753FDE">
        <w:rPr>
          <w:b/>
          <w:i/>
          <w:sz w:val="18"/>
          <w:szCs w:val="18"/>
        </w:rPr>
        <w:t>Compléter</w:t>
      </w:r>
    </w:p>
    <w:p w:rsidR="00CE5AD2" w:rsidRDefault="00CE5AD2" w:rsidP="00CE5AD2">
      <w:pPr>
        <w:pStyle w:val="Paragraphedeliste"/>
        <w:numPr>
          <w:ilvl w:val="0"/>
          <w:numId w:val="29"/>
        </w:numPr>
        <w:tabs>
          <w:tab w:val="right" w:leader="underscore" w:pos="10206"/>
        </w:tabs>
        <w:spacing w:after="120"/>
        <w:ind w:left="714" w:hanging="357"/>
      </w:pPr>
      <w:r w:rsidRPr="00241BAC">
        <w:t>Scénario retenu pour la démonstration</w:t>
      </w:r>
    </w:p>
    <w:p w:rsidR="00CE5AD2" w:rsidRDefault="00CE5AD2" w:rsidP="00CE5AD2">
      <w:pPr>
        <w:spacing w:after="120" w:line="240" w:lineRule="auto"/>
        <w:ind w:firstLine="1134"/>
        <w:rPr>
          <w:b/>
          <w:i/>
          <w:sz w:val="18"/>
          <w:szCs w:val="18"/>
        </w:rPr>
      </w:pPr>
      <w:r w:rsidRPr="00753FDE">
        <w:rPr>
          <w:b/>
          <w:i/>
          <w:sz w:val="18"/>
          <w:szCs w:val="18"/>
        </w:rPr>
        <w:t>Compléter</w:t>
      </w:r>
    </w:p>
    <w:p w:rsidR="00CE5AD2" w:rsidRDefault="00CE5AD2" w:rsidP="00CE5AD2">
      <w:pPr>
        <w:spacing w:after="120" w:line="240" w:lineRule="auto"/>
        <w:ind w:firstLine="1134"/>
        <w:rPr>
          <w:b/>
          <w:i/>
          <w:sz w:val="18"/>
          <w:szCs w:val="18"/>
        </w:rPr>
      </w:pPr>
    </w:p>
    <w:p w:rsidR="00CE5AD2" w:rsidRPr="00241BAC" w:rsidRDefault="00CE5AD2" w:rsidP="00CE5AD2">
      <w:pPr>
        <w:rPr>
          <w:b/>
        </w:rPr>
      </w:pPr>
      <w:r w:rsidRPr="00241BAC">
        <w:rPr>
          <w:b/>
        </w:rPr>
        <w:t>Nom de la fonctionnalité</w:t>
      </w:r>
      <w:r>
        <w:rPr>
          <w:b/>
        </w:rPr>
        <w:t xml:space="preserve"> 3   etc…</w:t>
      </w:r>
    </w:p>
    <w:p w:rsidR="00753FDE" w:rsidRDefault="00753FDE" w:rsidP="00753FDE">
      <w:pPr>
        <w:spacing w:after="120" w:line="240" w:lineRule="auto"/>
        <w:ind w:firstLine="1134"/>
      </w:pPr>
    </w:p>
    <w:p w:rsidR="00753FDE" w:rsidRDefault="00753FDE">
      <w:pPr>
        <w:spacing w:after="0" w:line="240" w:lineRule="auto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:rsidR="00241BAC" w:rsidRPr="00241BAC" w:rsidRDefault="00241BAC" w:rsidP="00241BAC">
      <w:pPr>
        <w:pStyle w:val="Titre1"/>
      </w:pPr>
      <w:r>
        <w:lastRenderedPageBreak/>
        <w:t>Synoptique matériel de votre dispositif à ce jour.</w:t>
      </w:r>
      <w:r w:rsidRPr="00241BAC">
        <w:t>:</w:t>
      </w:r>
    </w:p>
    <w:p w:rsidR="00241BAC" w:rsidRPr="00241BAC" w:rsidRDefault="00753FDE" w:rsidP="00241BAC">
      <w:pPr>
        <w:tabs>
          <w:tab w:val="right" w:leader="underscore" w:pos="10206"/>
        </w:tabs>
        <w:spacing w:line="360" w:lineRule="auto"/>
      </w:pPr>
      <w:r>
        <w:t xml:space="preserve">Etablir un synoptique matériel de votre dispositif. Une version scannée d’un schéma manuel pourra être acceptée) </w:t>
      </w:r>
    </w:p>
    <w:sectPr w:rsidR="00241BAC" w:rsidRPr="00241BAC" w:rsidSect="00B90872">
      <w:headerReference w:type="default" r:id="rId8"/>
      <w:pgSz w:w="11906" w:h="16838" w:code="9"/>
      <w:pgMar w:top="2381" w:right="720" w:bottom="1134" w:left="720" w:header="567" w:footer="680" w:gutter="0"/>
      <w:pgBorders w:offsetFrom="page">
        <w:top w:val="single" w:sz="6" w:space="28" w:color="auto"/>
        <w:left w:val="single" w:sz="6" w:space="28" w:color="auto"/>
        <w:bottom w:val="single" w:sz="6" w:space="28" w:color="auto"/>
        <w:right w:val="single" w:sz="6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44BF" w:rsidRDefault="00D844BF" w:rsidP="004D6BBF">
      <w:pPr>
        <w:spacing w:after="0" w:line="240" w:lineRule="auto"/>
      </w:pPr>
      <w:r>
        <w:separator/>
      </w:r>
    </w:p>
  </w:endnote>
  <w:endnote w:type="continuationSeparator" w:id="0">
    <w:p w:rsidR="00D844BF" w:rsidRDefault="00D844BF" w:rsidP="004D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44BF" w:rsidRDefault="00D844BF" w:rsidP="004D6BBF">
      <w:pPr>
        <w:spacing w:after="0" w:line="240" w:lineRule="auto"/>
      </w:pPr>
      <w:r>
        <w:separator/>
      </w:r>
    </w:p>
  </w:footnote>
  <w:footnote w:type="continuationSeparator" w:id="0">
    <w:p w:rsidR="00D844BF" w:rsidRDefault="00D844BF" w:rsidP="004D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7CE3" w:rsidRDefault="008643F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F575CC" wp14:editId="1EB4FF9C">
              <wp:simplePos x="0" y="0"/>
              <wp:positionH relativeFrom="column">
                <wp:posOffset>4804410</wp:posOffset>
              </wp:positionH>
              <wp:positionV relativeFrom="paragraph">
                <wp:posOffset>351790</wp:posOffset>
              </wp:positionV>
              <wp:extent cx="1939925" cy="342900"/>
              <wp:effectExtent l="0" t="0" r="3175" b="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99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CE3" w:rsidRPr="00BF5FE3" w:rsidRDefault="003F7CE3" w:rsidP="00530D7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575CC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378.3pt;margin-top:27.7pt;width:152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" stroked="f">
              <v:textbox>
                <w:txbxContent>
                  <w:p w:rsidR="003F7CE3" w:rsidRPr="00BF5FE3" w:rsidRDefault="003F7CE3" w:rsidP="00530D70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E349B" wp14:editId="10150484">
              <wp:simplePos x="0" y="0"/>
              <wp:positionH relativeFrom="column">
                <wp:posOffset>4961255</wp:posOffset>
              </wp:positionH>
              <wp:positionV relativeFrom="paragraph">
                <wp:posOffset>10160</wp:posOffset>
              </wp:positionV>
              <wp:extent cx="1606550" cy="655955"/>
              <wp:effectExtent l="0" t="0" r="0" b="0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0" cy="655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43F0" w:rsidRPr="008643F0" w:rsidRDefault="008643F0" w:rsidP="007428EF">
                          <w:pPr>
                            <w:spacing w:after="240" w:line="240" w:lineRule="auto"/>
                            <w:rPr>
                              <w:sz w:val="24"/>
                              <w:szCs w:val="24"/>
                            </w:rPr>
                          </w:pPr>
                          <w:r w:rsidRPr="008643F0">
                            <w:rPr>
                              <w:sz w:val="24"/>
                              <w:szCs w:val="24"/>
                            </w:rPr>
                            <w:t xml:space="preserve">Date : </w:t>
                          </w:r>
                          <w:r w:rsidR="007428EF" w:rsidRPr="007428EF">
                            <w:rPr>
                              <w:sz w:val="24"/>
                              <w:szCs w:val="24"/>
                            </w:rPr>
                            <w:t>18/04/2023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E349B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390.65pt;margin-top:.8pt;width:126.5pt;height:5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" stroked="f">
              <v:textbox>
                <w:txbxContent>
                  <w:p w:rsidR="008643F0" w:rsidRPr="008643F0" w:rsidRDefault="008643F0" w:rsidP="007428EF">
                    <w:pPr>
                      <w:spacing w:after="240" w:line="240" w:lineRule="auto"/>
                      <w:rPr>
                        <w:sz w:val="24"/>
                        <w:szCs w:val="24"/>
                      </w:rPr>
                    </w:pPr>
                    <w:r w:rsidRPr="008643F0">
                      <w:rPr>
                        <w:sz w:val="24"/>
                        <w:szCs w:val="24"/>
                      </w:rPr>
                      <w:t xml:space="preserve">Date : </w:t>
                    </w:r>
                    <w:r w:rsidR="007428EF" w:rsidRPr="007428EF">
                      <w:rPr>
                        <w:sz w:val="24"/>
                        <w:szCs w:val="24"/>
                      </w:rPr>
                      <w:t>18/04/2023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115AE624" wp14:editId="673BB0AB">
          <wp:simplePos x="0" y="0"/>
          <wp:positionH relativeFrom="column">
            <wp:posOffset>69850</wp:posOffset>
          </wp:positionH>
          <wp:positionV relativeFrom="paragraph">
            <wp:posOffset>29845</wp:posOffset>
          </wp:positionV>
          <wp:extent cx="1385570" cy="633095"/>
          <wp:effectExtent l="0" t="0" r="5080" b="0"/>
          <wp:wrapThrough wrapText="bothSides">
            <wp:wrapPolygon edited="0">
              <wp:start x="0" y="0"/>
              <wp:lineTo x="0" y="20798"/>
              <wp:lineTo x="21382" y="20798"/>
              <wp:lineTo x="21382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ule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570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58B5">
      <w:rPr>
        <w:noProof/>
        <w:lang w:eastAsia="fr-FR"/>
      </w:rPr>
      <mc:AlternateContent>
        <mc:Choice Requires="wps">
          <w:drawing>
            <wp:anchor distT="4294967294" distB="4294967294" distL="114300" distR="114300" simplePos="0" relativeHeight="251652096" behindDoc="0" locked="0" layoutInCell="1" allowOverlap="1" wp14:anchorId="1BE0699E" wp14:editId="0B409816">
              <wp:simplePos x="0" y="0"/>
              <wp:positionH relativeFrom="page">
                <wp:posOffset>360045</wp:posOffset>
              </wp:positionH>
              <wp:positionV relativeFrom="page">
                <wp:posOffset>1478279</wp:posOffset>
              </wp:positionV>
              <wp:extent cx="6840220" cy="0"/>
              <wp:effectExtent l="0" t="0" r="17780" b="19050"/>
              <wp:wrapNone/>
              <wp:docPr id="1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E5B9C" id="Line 16" o:spid="_x0000_s1026" style="position:absolute;z-index:2516520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28.35pt,116.4pt" to="566.9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0KEwIAACo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">
              <w10:wrap anchorx="page" anchory="page"/>
            </v:lin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17349F" wp14:editId="3D4A8D2E">
              <wp:simplePos x="0" y="0"/>
              <wp:positionH relativeFrom="column">
                <wp:posOffset>71755</wp:posOffset>
              </wp:positionH>
              <wp:positionV relativeFrom="paragraph">
                <wp:posOffset>768985</wp:posOffset>
              </wp:positionV>
              <wp:extent cx="6496050" cy="309245"/>
              <wp:effectExtent l="0" t="0" r="0" b="0"/>
              <wp:wrapNone/>
              <wp:docPr id="9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605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7CE3" w:rsidRPr="007428EF" w:rsidRDefault="00241BAC" w:rsidP="00530D70">
                          <w:pPr>
                            <w:spacing w:after="0" w:line="240" w:lineRule="auto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428EF">
                            <w:rPr>
                              <w:b/>
                              <w:sz w:val="28"/>
                              <w:szCs w:val="28"/>
                            </w:rPr>
                            <w:t xml:space="preserve">EQUIPE : </w:t>
                          </w:r>
                          <w:r w:rsidR="007428EF" w:rsidRPr="007428EF">
                            <w:rPr>
                              <w:b/>
                              <w:sz w:val="28"/>
                              <w:szCs w:val="28"/>
                            </w:rPr>
                            <w:t>3, Farthouat, Jumelle, Vernet, Kleitz, Laborieux, Gosson</w:t>
                          </w:r>
                          <w:r w:rsidR="008643F0" w:rsidRPr="007428EF">
                            <w:rPr>
                              <w:b/>
                              <w:color w:val="D9D9D9" w:themeColor="background1" w:themeShade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7349F" id="Text Box 28" o:spid="_x0000_s1028" type="#_x0000_t202" style="position:absolute;margin-left:5.65pt;margin-top:60.55pt;width:511.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" stroked="f">
              <v:textbox>
                <w:txbxContent>
                  <w:p w:rsidR="003F7CE3" w:rsidRPr="007428EF" w:rsidRDefault="00241BAC" w:rsidP="00530D70">
                    <w:pPr>
                      <w:spacing w:after="0" w:line="240" w:lineRule="auto"/>
                      <w:rPr>
                        <w:b/>
                        <w:sz w:val="28"/>
                        <w:szCs w:val="28"/>
                      </w:rPr>
                    </w:pPr>
                    <w:r w:rsidRPr="007428EF">
                      <w:rPr>
                        <w:b/>
                        <w:sz w:val="28"/>
                        <w:szCs w:val="28"/>
                      </w:rPr>
                      <w:t xml:space="preserve">EQUIPE : </w:t>
                    </w:r>
                    <w:r w:rsidR="007428EF" w:rsidRPr="007428EF">
                      <w:rPr>
                        <w:b/>
                        <w:sz w:val="28"/>
                        <w:szCs w:val="28"/>
                      </w:rPr>
                      <w:t>3, Farthouat, Jumelle, Vernet, Kleitz, Laborieux, Gosson</w:t>
                    </w:r>
                    <w:r w:rsidR="008643F0" w:rsidRPr="007428EF">
                      <w:rPr>
                        <w:b/>
                        <w:color w:val="D9D9D9" w:themeColor="background1" w:themeShade="D9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16FA3F" wp14:editId="3C8B293D">
              <wp:simplePos x="0" y="0"/>
              <wp:positionH relativeFrom="column">
                <wp:posOffset>2819400</wp:posOffset>
              </wp:positionH>
              <wp:positionV relativeFrom="paragraph">
                <wp:posOffset>387985</wp:posOffset>
              </wp:positionV>
              <wp:extent cx="1895475" cy="307340"/>
              <wp:effectExtent l="0" t="0" r="28575" b="16510"/>
              <wp:wrapNone/>
              <wp:docPr id="1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30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1DC8" w:rsidRPr="0034033F" w:rsidRDefault="00821DC8" w:rsidP="00821DC8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16FA3F" id="Zone de texte 2" o:spid="_x0000_s1029" type="#_x0000_t202" style="position:absolute;margin-left:222pt;margin-top:30.55pt;width:149.2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" strokecolor="white">
              <v:textbox>
                <w:txbxContent>
                  <w:p w:rsidR="00821DC8" w:rsidRPr="0034033F" w:rsidRDefault="00821DC8" w:rsidP="00821DC8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9E7A5" wp14:editId="13F880A8">
              <wp:simplePos x="0" y="0"/>
              <wp:positionH relativeFrom="column">
                <wp:posOffset>3073400</wp:posOffset>
              </wp:positionH>
              <wp:positionV relativeFrom="paragraph">
                <wp:posOffset>8890</wp:posOffset>
              </wp:positionV>
              <wp:extent cx="1430020" cy="295275"/>
              <wp:effectExtent l="0" t="0" r="0" b="9525"/>
              <wp:wrapNone/>
              <wp:docPr id="1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002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43F0" w:rsidRPr="00BF5FE3" w:rsidRDefault="00E85746" w:rsidP="008643F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Projet Sem823</w:t>
                          </w:r>
                        </w:p>
                        <w:p w:rsidR="003F7CE3" w:rsidRPr="00BF5FE3" w:rsidRDefault="003F7CE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9E7A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242pt;margin-top:.7pt;width:112.6pt;height:23.2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" stroked="f">
              <v:textbox>
                <w:txbxContent>
                  <w:p w:rsidR="008643F0" w:rsidRPr="00BF5FE3" w:rsidRDefault="00E85746" w:rsidP="008643F0">
                    <w:pPr>
                      <w:spacing w:after="0"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Projet Sem823</w:t>
                    </w:r>
                  </w:p>
                  <w:p w:rsidR="003F7CE3" w:rsidRPr="00BF5FE3" w:rsidRDefault="003F7CE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A585C18" wp14:editId="2AD1EE72">
              <wp:simplePos x="0" y="0"/>
              <wp:positionH relativeFrom="page">
                <wp:posOffset>3240405</wp:posOffset>
              </wp:positionH>
              <wp:positionV relativeFrom="page">
                <wp:posOffset>720089</wp:posOffset>
              </wp:positionV>
              <wp:extent cx="1979930" cy="0"/>
              <wp:effectExtent l="0" t="0" r="20320" b="19050"/>
              <wp:wrapNone/>
              <wp:docPr id="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19799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F9AC8" id="Line 22" o:spid="_x0000_s1026" style="position:absolute;flip:x y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255.15pt,56.7pt" to="411.0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">
              <w10:wrap anchorx="page" anchory="page"/>
            </v:lin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52B54A47" wp14:editId="0FEF6ED8">
              <wp:simplePos x="0" y="0"/>
              <wp:positionH relativeFrom="page">
                <wp:posOffset>5220969</wp:posOffset>
              </wp:positionH>
              <wp:positionV relativeFrom="page">
                <wp:posOffset>360045</wp:posOffset>
              </wp:positionV>
              <wp:extent cx="0" cy="720090"/>
              <wp:effectExtent l="0" t="0" r="19050" b="22860"/>
              <wp:wrapNone/>
              <wp:docPr id="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200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137DC" id="Line 20" o:spid="_x0000_s1026" style="position:absolute;flip:y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11.1pt,28.35pt" to="411.1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">
              <w10:wrap anchorx="page" anchory="page"/>
            </v:lin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F7C2145" wp14:editId="081534E1">
              <wp:simplePos x="0" y="0"/>
              <wp:positionH relativeFrom="page">
                <wp:posOffset>3240404</wp:posOffset>
              </wp:positionH>
              <wp:positionV relativeFrom="page">
                <wp:posOffset>360045</wp:posOffset>
              </wp:positionV>
              <wp:extent cx="0" cy="720090"/>
              <wp:effectExtent l="0" t="0" r="19050" b="22860"/>
              <wp:wrapNone/>
              <wp:docPr id="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7200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A61B4" id="Line 19" o:spid="_x0000_s1026" style="position:absolute;flip:y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55.15pt,28.35pt" to="255.1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crGAIAADI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">
              <w10:wrap anchorx="page" anchory="page"/>
            </v:line>
          </w:pict>
        </mc:Fallback>
      </mc:AlternateContent>
    </w:r>
    <w:r w:rsidR="008958B5">
      <w:rPr>
        <w:noProof/>
        <w:lang w:eastAsia="fr-FR"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309A42ED" wp14:editId="290657DD">
              <wp:simplePos x="0" y="0"/>
              <wp:positionH relativeFrom="page">
                <wp:posOffset>360045</wp:posOffset>
              </wp:positionH>
              <wp:positionV relativeFrom="page">
                <wp:posOffset>1080134</wp:posOffset>
              </wp:positionV>
              <wp:extent cx="6840220" cy="0"/>
              <wp:effectExtent l="0" t="0" r="17780" b="19050"/>
              <wp:wrapNone/>
              <wp:docPr id="3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9D414" id="Line 15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28.35pt,85.05pt" to="566.9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D5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E806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B2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9404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5AA0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280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D8C85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A8E89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0E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869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0686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7A91"/>
    <w:multiLevelType w:val="hybridMultilevel"/>
    <w:tmpl w:val="9D322706"/>
    <w:lvl w:ilvl="0" w:tplc="7F3C8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CE2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D6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0C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26A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E0B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86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02B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84C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017595C"/>
    <w:multiLevelType w:val="multilevel"/>
    <w:tmpl w:val="E488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75A20"/>
    <w:multiLevelType w:val="multilevel"/>
    <w:tmpl w:val="9D18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B3853"/>
    <w:multiLevelType w:val="multilevel"/>
    <w:tmpl w:val="6BAC0F0E"/>
    <w:lvl w:ilvl="0">
      <w:start w:val="1"/>
      <w:numFmt w:val="decimal"/>
      <w:pStyle w:val="Titre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76"/>
        </w:tabs>
        <w:ind w:left="1076" w:hanging="432"/>
      </w:pPr>
    </w:lvl>
    <w:lvl w:ilvl="2">
      <w:start w:val="1"/>
      <w:numFmt w:val="decimal"/>
      <w:lvlText w:val="%1.%2.%3."/>
      <w:lvlJc w:val="left"/>
      <w:pPr>
        <w:tabs>
          <w:tab w:val="num" w:pos="1724"/>
        </w:tabs>
        <w:ind w:left="1508" w:hanging="504"/>
      </w:pPr>
    </w:lvl>
    <w:lvl w:ilvl="3">
      <w:start w:val="1"/>
      <w:numFmt w:val="decimal"/>
      <w:lvlText w:val="%1.%2.%3.%4."/>
      <w:lvlJc w:val="left"/>
      <w:pPr>
        <w:tabs>
          <w:tab w:val="num" w:pos="2444"/>
        </w:tabs>
        <w:ind w:left="2012" w:hanging="648"/>
      </w:p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</w:lvl>
  </w:abstractNum>
  <w:abstractNum w:abstractNumId="14" w15:restartNumberingAfterBreak="0">
    <w:nsid w:val="2C376866"/>
    <w:multiLevelType w:val="hybridMultilevel"/>
    <w:tmpl w:val="C38C783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B4B83"/>
    <w:multiLevelType w:val="hybridMultilevel"/>
    <w:tmpl w:val="DA06D130"/>
    <w:lvl w:ilvl="0" w:tplc="BF2C8E4C">
      <w:start w:val="1"/>
      <w:numFmt w:val="bullet"/>
      <w:lvlText w:val="-"/>
      <w:lvlJc w:val="left"/>
      <w:pPr>
        <w:tabs>
          <w:tab w:val="num" w:pos="680"/>
        </w:tabs>
        <w:ind w:left="785" w:hanging="331"/>
      </w:pPr>
      <w:rPr>
        <w:rFonts w:ascii="Arial Narrow" w:hAnsi="Arial Narrow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63C46"/>
    <w:multiLevelType w:val="hybridMultilevel"/>
    <w:tmpl w:val="1B141EC2"/>
    <w:lvl w:ilvl="0" w:tplc="768082AA">
      <w:start w:val="1"/>
      <w:numFmt w:val="bullet"/>
      <w:pStyle w:val="Listepuces4bis"/>
      <w:lvlText w:val="-"/>
      <w:lvlJc w:val="left"/>
      <w:pPr>
        <w:ind w:left="1568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7" w15:restartNumberingAfterBreak="0">
    <w:nsid w:val="36BD404B"/>
    <w:multiLevelType w:val="hybridMultilevel"/>
    <w:tmpl w:val="05503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47C37"/>
    <w:multiLevelType w:val="hybridMultilevel"/>
    <w:tmpl w:val="35AA0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23CD6"/>
    <w:multiLevelType w:val="hybridMultilevel"/>
    <w:tmpl w:val="604806A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6ABA"/>
    <w:multiLevelType w:val="hybridMultilevel"/>
    <w:tmpl w:val="4ED6C102"/>
    <w:lvl w:ilvl="0" w:tplc="FB464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145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FC8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C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28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0C1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703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12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687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BE829EF"/>
    <w:multiLevelType w:val="hybridMultilevel"/>
    <w:tmpl w:val="C5AA893A"/>
    <w:lvl w:ilvl="0" w:tplc="FF5AE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9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0A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A3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E9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7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6E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25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4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FD10CC"/>
    <w:multiLevelType w:val="hybridMultilevel"/>
    <w:tmpl w:val="EEEED248"/>
    <w:lvl w:ilvl="0" w:tplc="16A06A8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B5707"/>
    <w:multiLevelType w:val="hybridMultilevel"/>
    <w:tmpl w:val="DB80399E"/>
    <w:lvl w:ilvl="0" w:tplc="D1622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0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024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03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00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4F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E5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CB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9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C4A17F6"/>
    <w:multiLevelType w:val="hybridMultilevel"/>
    <w:tmpl w:val="F54E474E"/>
    <w:lvl w:ilvl="0" w:tplc="ED0C7B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291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C5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CCE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ECB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076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C3D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84B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18A7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51DAB"/>
    <w:multiLevelType w:val="hybridMultilevel"/>
    <w:tmpl w:val="A9B65BB4"/>
    <w:lvl w:ilvl="0" w:tplc="954AC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8F8CE">
      <w:start w:val="1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C7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0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147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01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43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E4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246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0C056F1"/>
    <w:multiLevelType w:val="multilevel"/>
    <w:tmpl w:val="6F8A5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7ACC2F09"/>
    <w:multiLevelType w:val="hybridMultilevel"/>
    <w:tmpl w:val="35AA0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640CC"/>
    <w:multiLevelType w:val="hybridMultilevel"/>
    <w:tmpl w:val="2870967E"/>
    <w:lvl w:ilvl="0" w:tplc="0B6EF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2B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B0C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61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62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E4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87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F01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8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7109967">
    <w:abstractNumId w:val="14"/>
  </w:num>
  <w:num w:numId="2" w16cid:durableId="1899899167">
    <w:abstractNumId w:val="8"/>
  </w:num>
  <w:num w:numId="3" w16cid:durableId="1794522346">
    <w:abstractNumId w:val="3"/>
  </w:num>
  <w:num w:numId="4" w16cid:durableId="2054763827">
    <w:abstractNumId w:val="2"/>
  </w:num>
  <w:num w:numId="5" w16cid:durableId="1292442002">
    <w:abstractNumId w:val="1"/>
  </w:num>
  <w:num w:numId="6" w16cid:durableId="292566649">
    <w:abstractNumId w:val="0"/>
  </w:num>
  <w:num w:numId="7" w16cid:durableId="1460688027">
    <w:abstractNumId w:val="9"/>
  </w:num>
  <w:num w:numId="8" w16cid:durableId="1087077840">
    <w:abstractNumId w:val="7"/>
  </w:num>
  <w:num w:numId="9" w16cid:durableId="1674451629">
    <w:abstractNumId w:val="6"/>
  </w:num>
  <w:num w:numId="10" w16cid:durableId="838499972">
    <w:abstractNumId w:val="5"/>
  </w:num>
  <w:num w:numId="11" w16cid:durableId="48573895">
    <w:abstractNumId w:val="4"/>
  </w:num>
  <w:num w:numId="12" w16cid:durableId="2074817083">
    <w:abstractNumId w:val="13"/>
  </w:num>
  <w:num w:numId="13" w16cid:durableId="1427309873">
    <w:abstractNumId w:val="26"/>
  </w:num>
  <w:num w:numId="14" w16cid:durableId="479422490">
    <w:abstractNumId w:val="15"/>
  </w:num>
  <w:num w:numId="15" w16cid:durableId="1481922293">
    <w:abstractNumId w:val="24"/>
  </w:num>
  <w:num w:numId="16" w16cid:durableId="1266377831">
    <w:abstractNumId w:val="25"/>
  </w:num>
  <w:num w:numId="17" w16cid:durableId="1338001340">
    <w:abstractNumId w:val="23"/>
  </w:num>
  <w:num w:numId="18" w16cid:durableId="2018926183">
    <w:abstractNumId w:val="28"/>
  </w:num>
  <w:num w:numId="19" w16cid:durableId="486479389">
    <w:abstractNumId w:val="20"/>
  </w:num>
  <w:num w:numId="20" w16cid:durableId="174543878">
    <w:abstractNumId w:val="10"/>
  </w:num>
  <w:num w:numId="21" w16cid:durableId="2125079726">
    <w:abstractNumId w:val="21"/>
  </w:num>
  <w:num w:numId="22" w16cid:durableId="1686905397">
    <w:abstractNumId w:val="12"/>
  </w:num>
  <w:num w:numId="23" w16cid:durableId="1092435948">
    <w:abstractNumId w:val="11"/>
  </w:num>
  <w:num w:numId="24" w16cid:durableId="740174266">
    <w:abstractNumId w:val="16"/>
  </w:num>
  <w:num w:numId="25" w16cid:durableId="780993393">
    <w:abstractNumId w:val="19"/>
  </w:num>
  <w:num w:numId="26" w16cid:durableId="1529684986">
    <w:abstractNumId w:val="17"/>
  </w:num>
  <w:num w:numId="27" w16cid:durableId="240986892">
    <w:abstractNumId w:val="22"/>
  </w:num>
  <w:num w:numId="28" w16cid:durableId="1352949021">
    <w:abstractNumId w:val="18"/>
  </w:num>
  <w:num w:numId="29" w16cid:durableId="553198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64acd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B5"/>
    <w:rsid w:val="000033ED"/>
    <w:rsid w:val="00012A5E"/>
    <w:rsid w:val="000209C8"/>
    <w:rsid w:val="00047BD2"/>
    <w:rsid w:val="00051C81"/>
    <w:rsid w:val="00051F6D"/>
    <w:rsid w:val="0006231A"/>
    <w:rsid w:val="0006466F"/>
    <w:rsid w:val="00064823"/>
    <w:rsid w:val="000719AA"/>
    <w:rsid w:val="00076B4E"/>
    <w:rsid w:val="00093BE3"/>
    <w:rsid w:val="000B2632"/>
    <w:rsid w:val="000B4DE7"/>
    <w:rsid w:val="000B6580"/>
    <w:rsid w:val="000C19CF"/>
    <w:rsid w:val="000C3C59"/>
    <w:rsid w:val="000C517A"/>
    <w:rsid w:val="000F0DB4"/>
    <w:rsid w:val="000F36D0"/>
    <w:rsid w:val="00103ED0"/>
    <w:rsid w:val="00124FBE"/>
    <w:rsid w:val="0013083D"/>
    <w:rsid w:val="001503F7"/>
    <w:rsid w:val="00160640"/>
    <w:rsid w:val="00161596"/>
    <w:rsid w:val="001B16FB"/>
    <w:rsid w:val="001B7250"/>
    <w:rsid w:val="001C4E68"/>
    <w:rsid w:val="001E277C"/>
    <w:rsid w:val="001E6CB0"/>
    <w:rsid w:val="001F59A2"/>
    <w:rsid w:val="0020049F"/>
    <w:rsid w:val="00205C78"/>
    <w:rsid w:val="00210F7E"/>
    <w:rsid w:val="00223A89"/>
    <w:rsid w:val="00241BAC"/>
    <w:rsid w:val="00244728"/>
    <w:rsid w:val="00263272"/>
    <w:rsid w:val="002673A9"/>
    <w:rsid w:val="002B5951"/>
    <w:rsid w:val="002C036F"/>
    <w:rsid w:val="002E3EE6"/>
    <w:rsid w:val="003127CA"/>
    <w:rsid w:val="00317E48"/>
    <w:rsid w:val="0032486F"/>
    <w:rsid w:val="00325BD5"/>
    <w:rsid w:val="00335DF9"/>
    <w:rsid w:val="0034033F"/>
    <w:rsid w:val="0034340C"/>
    <w:rsid w:val="00363807"/>
    <w:rsid w:val="00380931"/>
    <w:rsid w:val="0038451E"/>
    <w:rsid w:val="003B4A54"/>
    <w:rsid w:val="003B6F35"/>
    <w:rsid w:val="003C219D"/>
    <w:rsid w:val="003C3465"/>
    <w:rsid w:val="003F7CE3"/>
    <w:rsid w:val="004000F5"/>
    <w:rsid w:val="004156A3"/>
    <w:rsid w:val="0042213E"/>
    <w:rsid w:val="0042300D"/>
    <w:rsid w:val="00453706"/>
    <w:rsid w:val="004716D7"/>
    <w:rsid w:val="004830CA"/>
    <w:rsid w:val="004A73C7"/>
    <w:rsid w:val="004C0C81"/>
    <w:rsid w:val="004C1D3E"/>
    <w:rsid w:val="004C39CB"/>
    <w:rsid w:val="004C75E9"/>
    <w:rsid w:val="004D6BBF"/>
    <w:rsid w:val="004E37B5"/>
    <w:rsid w:val="00500152"/>
    <w:rsid w:val="005013F9"/>
    <w:rsid w:val="005022A5"/>
    <w:rsid w:val="0050289A"/>
    <w:rsid w:val="00502D9B"/>
    <w:rsid w:val="00507AC6"/>
    <w:rsid w:val="00512869"/>
    <w:rsid w:val="00515631"/>
    <w:rsid w:val="00525BC4"/>
    <w:rsid w:val="00530D70"/>
    <w:rsid w:val="00546117"/>
    <w:rsid w:val="00553000"/>
    <w:rsid w:val="00576C15"/>
    <w:rsid w:val="00584116"/>
    <w:rsid w:val="005A0609"/>
    <w:rsid w:val="005A3EFA"/>
    <w:rsid w:val="005A5025"/>
    <w:rsid w:val="005B1DDD"/>
    <w:rsid w:val="005B420B"/>
    <w:rsid w:val="005C4031"/>
    <w:rsid w:val="005D737C"/>
    <w:rsid w:val="005E6758"/>
    <w:rsid w:val="005F10D4"/>
    <w:rsid w:val="005F2D30"/>
    <w:rsid w:val="00617B08"/>
    <w:rsid w:val="00621397"/>
    <w:rsid w:val="00621D1C"/>
    <w:rsid w:val="00631A5A"/>
    <w:rsid w:val="00636CC4"/>
    <w:rsid w:val="0064500E"/>
    <w:rsid w:val="006834F2"/>
    <w:rsid w:val="00685BA1"/>
    <w:rsid w:val="006862BF"/>
    <w:rsid w:val="0069066F"/>
    <w:rsid w:val="006A3A8D"/>
    <w:rsid w:val="006A4686"/>
    <w:rsid w:val="006C03DC"/>
    <w:rsid w:val="006C33F7"/>
    <w:rsid w:val="006E1359"/>
    <w:rsid w:val="006E17E3"/>
    <w:rsid w:val="0071254F"/>
    <w:rsid w:val="00717330"/>
    <w:rsid w:val="00736D9F"/>
    <w:rsid w:val="007428EF"/>
    <w:rsid w:val="00753FDE"/>
    <w:rsid w:val="007544C0"/>
    <w:rsid w:val="00765A2B"/>
    <w:rsid w:val="0079285C"/>
    <w:rsid w:val="007A3558"/>
    <w:rsid w:val="007B1000"/>
    <w:rsid w:val="007B253B"/>
    <w:rsid w:val="007B3589"/>
    <w:rsid w:val="007C26AB"/>
    <w:rsid w:val="007E20EE"/>
    <w:rsid w:val="007E35AB"/>
    <w:rsid w:val="007F5B1F"/>
    <w:rsid w:val="008136CA"/>
    <w:rsid w:val="00816E06"/>
    <w:rsid w:val="008177C0"/>
    <w:rsid w:val="00817E53"/>
    <w:rsid w:val="00821DC8"/>
    <w:rsid w:val="0084428D"/>
    <w:rsid w:val="00846945"/>
    <w:rsid w:val="00847E36"/>
    <w:rsid w:val="008531BC"/>
    <w:rsid w:val="008643F0"/>
    <w:rsid w:val="00864FD9"/>
    <w:rsid w:val="008666CA"/>
    <w:rsid w:val="00867B84"/>
    <w:rsid w:val="0088179C"/>
    <w:rsid w:val="00884914"/>
    <w:rsid w:val="00885CAC"/>
    <w:rsid w:val="008958B5"/>
    <w:rsid w:val="008A437C"/>
    <w:rsid w:val="008E3123"/>
    <w:rsid w:val="008F298C"/>
    <w:rsid w:val="00905FE7"/>
    <w:rsid w:val="00911D77"/>
    <w:rsid w:val="009163D4"/>
    <w:rsid w:val="009230ED"/>
    <w:rsid w:val="0095442F"/>
    <w:rsid w:val="009667C6"/>
    <w:rsid w:val="009A64FC"/>
    <w:rsid w:val="009A7A5C"/>
    <w:rsid w:val="009B2A9C"/>
    <w:rsid w:val="009B3264"/>
    <w:rsid w:val="009D3CCE"/>
    <w:rsid w:val="009F460E"/>
    <w:rsid w:val="009F461C"/>
    <w:rsid w:val="00A1578E"/>
    <w:rsid w:val="00A423FE"/>
    <w:rsid w:val="00A53127"/>
    <w:rsid w:val="00A62958"/>
    <w:rsid w:val="00A66BB9"/>
    <w:rsid w:val="00A66D38"/>
    <w:rsid w:val="00A86C26"/>
    <w:rsid w:val="00AE1BE4"/>
    <w:rsid w:val="00AF360B"/>
    <w:rsid w:val="00B04B8F"/>
    <w:rsid w:val="00B2567F"/>
    <w:rsid w:val="00B36631"/>
    <w:rsid w:val="00B537E8"/>
    <w:rsid w:val="00B67969"/>
    <w:rsid w:val="00B8391A"/>
    <w:rsid w:val="00B90872"/>
    <w:rsid w:val="00B917ED"/>
    <w:rsid w:val="00B947C4"/>
    <w:rsid w:val="00BA225C"/>
    <w:rsid w:val="00BA4B85"/>
    <w:rsid w:val="00BC37A9"/>
    <w:rsid w:val="00BC3B05"/>
    <w:rsid w:val="00BC73FD"/>
    <w:rsid w:val="00BD1F43"/>
    <w:rsid w:val="00BE0859"/>
    <w:rsid w:val="00BE4EB1"/>
    <w:rsid w:val="00BF47AE"/>
    <w:rsid w:val="00BF5FE3"/>
    <w:rsid w:val="00C24284"/>
    <w:rsid w:val="00C37B81"/>
    <w:rsid w:val="00C535FE"/>
    <w:rsid w:val="00C545C9"/>
    <w:rsid w:val="00C61F85"/>
    <w:rsid w:val="00C7064F"/>
    <w:rsid w:val="00C711A9"/>
    <w:rsid w:val="00C80FF8"/>
    <w:rsid w:val="00C90BC8"/>
    <w:rsid w:val="00CA06C7"/>
    <w:rsid w:val="00CA243B"/>
    <w:rsid w:val="00CA4B61"/>
    <w:rsid w:val="00CC0CB8"/>
    <w:rsid w:val="00CC7A86"/>
    <w:rsid w:val="00CD27F1"/>
    <w:rsid w:val="00CD5988"/>
    <w:rsid w:val="00CE47C2"/>
    <w:rsid w:val="00CE5AD2"/>
    <w:rsid w:val="00CF5C50"/>
    <w:rsid w:val="00D1046C"/>
    <w:rsid w:val="00D27165"/>
    <w:rsid w:val="00D35CE1"/>
    <w:rsid w:val="00D37D24"/>
    <w:rsid w:val="00D7205B"/>
    <w:rsid w:val="00D748D7"/>
    <w:rsid w:val="00D74AF0"/>
    <w:rsid w:val="00D7555E"/>
    <w:rsid w:val="00D844BF"/>
    <w:rsid w:val="00DA1691"/>
    <w:rsid w:val="00DB0CA3"/>
    <w:rsid w:val="00DC2786"/>
    <w:rsid w:val="00DD2C1A"/>
    <w:rsid w:val="00DD3A95"/>
    <w:rsid w:val="00DE4D93"/>
    <w:rsid w:val="00E31628"/>
    <w:rsid w:val="00E31D22"/>
    <w:rsid w:val="00E403C9"/>
    <w:rsid w:val="00E41CD0"/>
    <w:rsid w:val="00E470DA"/>
    <w:rsid w:val="00E47204"/>
    <w:rsid w:val="00E4782A"/>
    <w:rsid w:val="00E81665"/>
    <w:rsid w:val="00E85746"/>
    <w:rsid w:val="00E87B05"/>
    <w:rsid w:val="00E93704"/>
    <w:rsid w:val="00EB37D6"/>
    <w:rsid w:val="00EC64FD"/>
    <w:rsid w:val="00ED1BAC"/>
    <w:rsid w:val="00ED6D4A"/>
    <w:rsid w:val="00EE3779"/>
    <w:rsid w:val="00F101D8"/>
    <w:rsid w:val="00F5576A"/>
    <w:rsid w:val="00F62698"/>
    <w:rsid w:val="00F63164"/>
    <w:rsid w:val="00F63BC4"/>
    <w:rsid w:val="00F65D7D"/>
    <w:rsid w:val="00F712F7"/>
    <w:rsid w:val="00F803F0"/>
    <w:rsid w:val="00F83E67"/>
    <w:rsid w:val="00F92EFE"/>
    <w:rsid w:val="00FA6AC9"/>
    <w:rsid w:val="00FB42C7"/>
    <w:rsid w:val="00FC1603"/>
    <w:rsid w:val="00FC179A"/>
    <w:rsid w:val="00FC1E6B"/>
    <w:rsid w:val="00FD2250"/>
    <w:rsid w:val="00FD5D29"/>
    <w:rsid w:val="00FE241C"/>
    <w:rsid w:val="00FE32EF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4acd7"/>
    </o:shapedefaults>
    <o:shapelayout v:ext="edit">
      <o:idmap v:ext="edit" data="2"/>
    </o:shapelayout>
  </w:shapeDefaults>
  <w:decimalSymbol w:val=","/>
  <w:listSeparator w:val=";"/>
  <w14:docId w14:val="593393ED"/>
  <w15:docId w15:val="{CE6B62F5-E5E8-44BA-9D14-8BF77EB4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F1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7E20EE"/>
    <w:pPr>
      <w:keepNext/>
      <w:numPr>
        <w:numId w:val="12"/>
      </w:numPr>
      <w:spacing w:before="120" w:after="60"/>
      <w:ind w:left="0" w:firstLine="0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Titre1"/>
    <w:next w:val="Normal"/>
    <w:qFormat/>
    <w:rsid w:val="007E20EE"/>
    <w:pPr>
      <w:numPr>
        <w:ilvl w:val="1"/>
      </w:numPr>
      <w:spacing w:line="240" w:lineRule="auto"/>
      <w:ind w:left="284" w:firstLine="0"/>
      <w:outlineLvl w:val="1"/>
    </w:pPr>
    <w:rPr>
      <w:bCs w:val="0"/>
      <w:i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13083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C0C8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6BBF"/>
  </w:style>
  <w:style w:type="paragraph" w:styleId="Pieddepage">
    <w:name w:val="footer"/>
    <w:basedOn w:val="Normal"/>
    <w:link w:val="PieddepageCar"/>
    <w:uiPriority w:val="99"/>
    <w:unhideWhenUsed/>
    <w:rsid w:val="004D6B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6BBF"/>
  </w:style>
  <w:style w:type="character" w:styleId="Lienhypertexte">
    <w:name w:val="Hyperlink"/>
    <w:uiPriority w:val="99"/>
    <w:unhideWhenUsed/>
    <w:rsid w:val="005A3EFA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E93704"/>
    <w:pPr>
      <w:spacing w:after="0" w:line="240" w:lineRule="auto"/>
      <w:jc w:val="both"/>
    </w:pPr>
  </w:style>
  <w:style w:type="paragraph" w:styleId="Corpsdetexte2">
    <w:name w:val="Body Text 2"/>
    <w:basedOn w:val="Normal"/>
    <w:rsid w:val="00E93704"/>
    <w:pPr>
      <w:spacing w:after="0" w:line="240" w:lineRule="auto"/>
      <w:ind w:left="284"/>
      <w:jc w:val="both"/>
    </w:pPr>
  </w:style>
  <w:style w:type="paragraph" w:styleId="Listepuces2">
    <w:name w:val="List Bullet 2"/>
    <w:basedOn w:val="Normal"/>
    <w:rsid w:val="00E93704"/>
    <w:pPr>
      <w:numPr>
        <w:numId w:val="8"/>
      </w:numPr>
      <w:spacing w:after="0" w:line="240" w:lineRule="auto"/>
      <w:ind w:left="284" w:firstLine="0"/>
      <w:jc w:val="both"/>
    </w:pPr>
  </w:style>
  <w:style w:type="paragraph" w:styleId="Listepuces3">
    <w:name w:val="List Bullet 3"/>
    <w:basedOn w:val="Normal"/>
    <w:uiPriority w:val="99"/>
    <w:unhideWhenUsed/>
    <w:rsid w:val="00CD27F1"/>
    <w:pPr>
      <w:numPr>
        <w:numId w:val="9"/>
      </w:numPr>
      <w:spacing w:after="0"/>
      <w:ind w:left="924" w:hanging="357"/>
      <w:contextualSpacing/>
    </w:pPr>
  </w:style>
  <w:style w:type="paragraph" w:styleId="Listepuces4">
    <w:name w:val="List Bullet 4"/>
    <w:basedOn w:val="Normal"/>
    <w:uiPriority w:val="99"/>
    <w:unhideWhenUsed/>
    <w:rsid w:val="0013083D"/>
    <w:pPr>
      <w:numPr>
        <w:numId w:val="10"/>
      </w:numPr>
      <w:contextualSpacing/>
    </w:pPr>
  </w:style>
  <w:style w:type="character" w:customStyle="1" w:styleId="Titre3Car">
    <w:name w:val="Titre 3 Car"/>
    <w:link w:val="Titre3"/>
    <w:uiPriority w:val="9"/>
    <w:rsid w:val="0013083D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Listepuces">
    <w:name w:val="List Bullet"/>
    <w:basedOn w:val="Normal"/>
    <w:uiPriority w:val="99"/>
    <w:unhideWhenUsed/>
    <w:rsid w:val="0095442F"/>
    <w:pPr>
      <w:numPr>
        <w:numId w:val="7"/>
      </w:numPr>
      <w:contextualSpacing/>
    </w:pPr>
  </w:style>
  <w:style w:type="character" w:customStyle="1" w:styleId="CorpsdetexteCar">
    <w:name w:val="Corps de texte Car"/>
    <w:link w:val="Corpsdetexte"/>
    <w:rsid w:val="001E6CB0"/>
    <w:rPr>
      <w:sz w:val="22"/>
      <w:szCs w:val="22"/>
      <w:lang w:eastAsia="en-US"/>
    </w:rPr>
  </w:style>
  <w:style w:type="character" w:customStyle="1" w:styleId="accesshide">
    <w:name w:val="accesshide"/>
    <w:basedOn w:val="Policepardfaut"/>
    <w:rsid w:val="00525BC4"/>
  </w:style>
  <w:style w:type="character" w:customStyle="1" w:styleId="arrowsep">
    <w:name w:val="arrow sep"/>
    <w:basedOn w:val="Policepardfaut"/>
    <w:rsid w:val="00525BC4"/>
  </w:style>
  <w:style w:type="paragraph" w:styleId="z-Hautduformulaire">
    <w:name w:val="HTML Top of Form"/>
    <w:basedOn w:val="Normal"/>
    <w:next w:val="Normal"/>
    <w:hidden/>
    <w:rsid w:val="00525B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hidden/>
    <w:rsid w:val="00525B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paragraph" w:styleId="Adresseexpditeur">
    <w:name w:val="envelope return"/>
    <w:basedOn w:val="Normal"/>
    <w:rsid w:val="00E47204"/>
    <w:rPr>
      <w:rFonts w:ascii="Arial" w:hAnsi="Arial" w:cs="Arial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34340C"/>
    <w:pPr>
      <w:tabs>
        <w:tab w:val="left" w:pos="440"/>
        <w:tab w:val="right" w:leader="dot" w:pos="10456"/>
      </w:tabs>
      <w:spacing w:before="120" w:after="120"/>
    </w:pPr>
    <w:rPr>
      <w:rFonts w:cs="Calibr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E47204"/>
    <w:pPr>
      <w:spacing w:after="0"/>
      <w:ind w:left="220"/>
    </w:pPr>
    <w:rPr>
      <w:rFonts w:ascii="Times New Roman" w:hAnsi="Times New Roman"/>
      <w:smallCaps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E47204"/>
    <w:pPr>
      <w:spacing w:after="0"/>
      <w:ind w:left="440"/>
    </w:pPr>
    <w:rPr>
      <w:rFonts w:ascii="Times New Roman" w:hAnsi="Times New Roman"/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E47204"/>
    <w:pPr>
      <w:spacing w:after="0"/>
      <w:ind w:left="660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rsid w:val="00E47204"/>
    <w:pPr>
      <w:spacing w:after="0"/>
      <w:ind w:left="880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E47204"/>
    <w:pPr>
      <w:spacing w:after="0"/>
      <w:ind w:left="1100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E47204"/>
    <w:pPr>
      <w:spacing w:after="0"/>
      <w:ind w:left="1320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E47204"/>
    <w:pPr>
      <w:spacing w:after="0"/>
      <w:ind w:left="1540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E47204"/>
    <w:pPr>
      <w:spacing w:after="0"/>
      <w:ind w:left="1760"/>
    </w:pPr>
    <w:rPr>
      <w:rFonts w:ascii="Times New Roman" w:hAnsi="Times New Roman"/>
      <w:sz w:val="18"/>
      <w:szCs w:val="18"/>
    </w:rPr>
  </w:style>
  <w:style w:type="paragraph" w:styleId="Listecontinue2">
    <w:name w:val="List Continue 2"/>
    <w:basedOn w:val="Normal"/>
    <w:uiPriority w:val="99"/>
    <w:unhideWhenUsed/>
    <w:rsid w:val="00F712F7"/>
    <w:pPr>
      <w:spacing w:after="120"/>
      <w:ind w:left="566"/>
      <w:contextualSpacing/>
    </w:pPr>
  </w:style>
  <w:style w:type="paragraph" w:customStyle="1" w:styleId="Listepuces4bis">
    <w:name w:val="Liste à puces 4 bis"/>
    <w:basedOn w:val="Listepuces4"/>
    <w:qFormat/>
    <w:rsid w:val="00A1578E"/>
    <w:pPr>
      <w:numPr>
        <w:numId w:val="24"/>
      </w:numPr>
      <w:spacing w:after="0"/>
    </w:pPr>
  </w:style>
  <w:style w:type="character" w:styleId="Lienhypertextesuivivisit">
    <w:name w:val="FollowedHyperlink"/>
    <w:uiPriority w:val="99"/>
    <w:semiHidden/>
    <w:unhideWhenUsed/>
    <w:rsid w:val="00F83E67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9F460E"/>
    <w:pPr>
      <w:spacing w:after="0" w:line="240" w:lineRule="auto"/>
      <w:ind w:left="720"/>
    </w:pPr>
  </w:style>
  <w:style w:type="table" w:styleId="Grilledutableau">
    <w:name w:val="Table Grid"/>
    <w:basedOn w:val="TableauNormal"/>
    <w:uiPriority w:val="59"/>
    <w:rsid w:val="00B0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14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23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4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1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52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74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53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0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3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8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6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63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90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4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20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09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1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5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6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4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3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J\FJ_Data\Enseignement\Projets%20Elec%204ETI\Projet%20SEM8%202022-2023\Gestion%20du%20projet\Marquages%20au%20so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66D4F-DC01-44BB-A517-A1400F61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Marquages au sol</Template>
  <TotalTime>5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2237</CharactersWithSpaces>
  <SharedDoc>false</SharedDoc>
  <HLinks>
    <vt:vector size="12" baseType="variant">
      <vt:variant>
        <vt:i4>6029373</vt:i4>
      </vt:variant>
      <vt:variant>
        <vt:i4>6</vt:i4>
      </vt:variant>
      <vt:variant>
        <vt:i4>0</vt:i4>
      </vt:variant>
      <vt:variant>
        <vt:i4>5</vt:i4>
      </vt:variant>
      <vt:variant>
        <vt:lpwstr>../../Projet 2012/Cahier des charges/client4eti@cpe.fr</vt:lpwstr>
      </vt:variant>
      <vt:variant>
        <vt:lpwstr/>
      </vt:variant>
      <vt:variant>
        <vt:i4>6684748</vt:i4>
      </vt:variant>
      <vt:variant>
        <vt:i4>3</vt:i4>
      </vt:variant>
      <vt:variant>
        <vt:i4>0</vt:i4>
      </vt:variant>
      <vt:variant>
        <vt:i4>5</vt:i4>
      </vt:variant>
      <vt:variant>
        <vt:lpwstr>../../Projet 2012/Documentations/joly@cpe.fr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JOLY</dc:creator>
  <cp:lastModifiedBy>Pierre GOSSON</cp:lastModifiedBy>
  <cp:revision>4</cp:revision>
  <cp:lastPrinted>2022-04-05T14:52:00Z</cp:lastPrinted>
  <dcterms:created xsi:type="dcterms:W3CDTF">2022-04-05T15:50:00Z</dcterms:created>
  <dcterms:modified xsi:type="dcterms:W3CDTF">2023-04-18T11:58:00Z</dcterms:modified>
</cp:coreProperties>
</file>